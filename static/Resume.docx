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D4C3" w14:textId="5E174ED6" w:rsidR="00B25D09" w:rsidRPr="00C83010" w:rsidRDefault="00B25D09" w:rsidP="00B25D09">
      <w:pPr>
        <w:pStyle w:val="Title"/>
      </w:pPr>
      <w:bookmarkStart w:id="0" w:name="_Hlk73222852"/>
      <w:r w:rsidRPr="00E52782">
        <w:t>Stevon Wright</w:t>
      </w:r>
    </w:p>
    <w:p w14:paraId="45C71448" w14:textId="00113861" w:rsidR="00B25D09" w:rsidRPr="001F5983" w:rsidRDefault="00B25D09" w:rsidP="005D26FB">
      <w:pPr>
        <w:pStyle w:val="ContactInfo"/>
        <w:spacing w:before="0"/>
        <w:rPr>
          <w:lang w:val="es-US"/>
        </w:rPr>
        <w:sectPr w:rsidR="00B25D09" w:rsidRPr="001F5983" w:rsidSect="00C4297A">
          <w:type w:val="continuous"/>
          <w:pgSz w:w="12240" w:h="15840" w:code="1"/>
          <w:pgMar w:top="720" w:right="1440" w:bottom="720" w:left="1440" w:header="576" w:footer="720" w:gutter="0"/>
          <w:cols w:num="2" w:space="720" w:equalWidth="0">
            <w:col w:w="2640" w:space="720"/>
            <w:col w:w="6000"/>
          </w:cols>
          <w:titlePg/>
          <w:docGrid w:linePitch="360"/>
        </w:sectPr>
      </w:pPr>
      <w:proofErr w:type="spellStart"/>
      <w:r w:rsidRPr="001F5983">
        <w:rPr>
          <w:lang w:val="es-US"/>
        </w:rPr>
        <w:t>Deltona</w:t>
      </w:r>
      <w:proofErr w:type="spellEnd"/>
      <w:r w:rsidRPr="001F5983">
        <w:rPr>
          <w:lang w:val="es-US"/>
        </w:rPr>
        <w:t>, Florida 32738</w:t>
      </w:r>
      <w:r w:rsidR="00526C26" w:rsidRPr="001F5983">
        <w:rPr>
          <w:lang w:val="es-US"/>
        </w:rPr>
        <w:t xml:space="preserve"> </w:t>
      </w:r>
      <w:r w:rsidRPr="001F5983">
        <w:rPr>
          <w:lang w:val="es-US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0161E706" wp14:editId="02655742">
                <wp:extent cx="128016" cy="128016"/>
                <wp:effectExtent l="0" t="0" r="5715" b="5715"/>
                <wp:docPr id="8" name="Address icon" descr="Addres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8016" cy="128016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15C551" id="Address icon" o:spid="_x0000_s1026" alt="Address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7157,1039;72285,5197;79032,11568;86858,19069;95270,27248;103726,35563;111643,43380;118615,50294;124013,55761;127251,59196;124013,60280;116231,60551;110968,60777;110968,115951;110114,122729;107190,126344;101477,127880;97024,128016;91716,127880;86588,127519;83575,125124;82360,119250;82090,111161;81955,102711;81910,93809;81910,86218;81955,81654;81461,77135;78717,73701;74264,71938;68776,71351;62883,71261;56361,71667;50784,73068;46825,75825;45431,80343;45476,109670;45386,121871;43137,125757;38009,127519;25279,127790;19972,126209;17093,122142;16733,103253;16643,61048;13854,61093;8591,61139;3284,61093;180,61093;1170,59602;4903,55581;10616,49571;17723,42205;25819,34026;34276,25576;42552,17307;50199,9851;56541,3660;61489,316" o:connectangles="0,0,0,0,0,0,0,0,0,0,0,0,0,0,0,0,0,0,0,0,0,0,0,0,0,0,0,0,0,0,0,0,0,0,0,0,0,0,0,0,0,0,0,0,0,0,0,0,0,0,0,0,0,0,0,0,0,0,0"/>
                <o:lock v:ext="edit" aspectratio="t"/>
                <w10:anchorlock/>
              </v:shape>
            </w:pict>
          </mc:Fallback>
        </mc:AlternateContent>
      </w:r>
      <w:r w:rsidRPr="001F5983">
        <w:rPr>
          <w:lang w:val="es-US"/>
        </w:rPr>
        <w:br/>
        <w:t>(386)</w:t>
      </w:r>
      <w:r w:rsidR="001F5983">
        <w:rPr>
          <w:lang w:val="es-US"/>
        </w:rPr>
        <w:t xml:space="preserve"> </w:t>
      </w:r>
      <w:r w:rsidRPr="001F5983">
        <w:rPr>
          <w:lang w:val="es-US"/>
        </w:rPr>
        <w:t>279-8877</w:t>
      </w:r>
      <w:r w:rsidR="00526C26" w:rsidRPr="001F5983">
        <w:rPr>
          <w:lang w:val="es-US"/>
        </w:rPr>
        <w:t xml:space="preserve"> </w:t>
      </w:r>
      <w:r w:rsidRPr="001F5983">
        <w:rPr>
          <w:lang w:val="es-US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2CA89683" wp14:editId="2D9E0D72">
                <wp:extent cx="128016" cy="109728"/>
                <wp:effectExtent l="0" t="0" r="5715" b="5080"/>
                <wp:docPr id="31" name="Telephone icon" descr="Phon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8016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1E68E" id="Telephone icon" o:spid="_x0000_s1026" alt="Phone icon" style="width:10.1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3928,461;29095,3230;37221,10109;42839,14932;45147,18833;44745,22650;41635,26383;36469,30326;33559,34521;33258,38799;35465,43077;46050,52557;70329,72061;81766,80450;86632,81625;91447,80576;96012,77011;101229,72858;106396,71432;111462,72481;116378,75920;126862,86449;128016,90140;127314,93453;125709,95928;124153,97354;123301,97983;120993,99577;117733,101758;113820,104107;109707,106205;105794,107673;98520,109267;92701,109728;87886,109309;83672,108260;79709,106708;72185,103562;58540,97061;45949,90014;34562,82170;24480,73446;15751,63756;8528,52893;2960,40770;201,30788;552,22776;3160,15310;8026,8263;13995,2559;18911,252" o:connectangles="0,0,0,0,0,0,0,0,0,0,0,0,0,0,0,0,0,0,0,0,0,0,0,0,0,0,0,0,0,0,0,0,0,0,0,0,0,0,0,0,0,0,0,0,0,0,0,0,0,0,0"/>
                <o:lock v:ext="edit" aspectratio="t"/>
                <w10:anchorlock/>
              </v:shape>
            </w:pict>
          </mc:Fallback>
        </mc:AlternateContent>
      </w:r>
      <w:r w:rsidRPr="001F5983">
        <w:rPr>
          <w:lang w:val="es-US"/>
        </w:rPr>
        <w:br/>
        <w:t>stevon.wright.business@gmail.com</w:t>
      </w:r>
      <w:r w:rsidR="00526C26" w:rsidRPr="001F5983">
        <w:rPr>
          <w:lang w:val="es-US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38889B3C" wp14:editId="6BB81879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CB4F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="003938BB" w:rsidRPr="001F5983">
        <w:rPr>
          <w:lang w:val="es-US"/>
        </w:rPr>
        <w:br/>
      </w:r>
      <w:r w:rsidR="001F5983" w:rsidRPr="001F5983">
        <w:rPr>
          <w:lang w:val="es-US"/>
        </w:rPr>
        <w:t>https://</w:t>
      </w:r>
      <w:r w:rsidR="003938BB" w:rsidRPr="001F5983">
        <w:rPr>
          <w:lang w:val="es-US"/>
        </w:rPr>
        <w:t xml:space="preserve">stevon-wright.netlify.app  </w:t>
      </w:r>
      <w:r w:rsidR="003938BB">
        <w:rPr>
          <w:noProof/>
        </w:rPr>
        <w:drawing>
          <wp:inline distT="0" distB="0" distL="0" distR="0" wp14:anchorId="20101FCA" wp14:editId="308410EC">
            <wp:extent cx="128016" cy="128016"/>
            <wp:effectExtent l="0" t="0" r="5715" b="5715"/>
            <wp:docPr id="7" name="Picture 7" descr="World Wide Web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Wide Web sym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983">
        <w:rPr>
          <w:lang w:val="es-US"/>
        </w:rPr>
        <w:br/>
      </w:r>
      <w:r w:rsidR="001F5983" w:rsidRPr="001F5983">
        <w:rPr>
          <w:lang w:val="es-US"/>
        </w:rPr>
        <w:t>https://</w:t>
      </w:r>
      <w:r w:rsidRPr="001F5983">
        <w:rPr>
          <w:lang w:val="es-US"/>
        </w:rPr>
        <w:t>linkedin.com/in/stevon-wright</w:t>
      </w:r>
      <w:r w:rsidR="00526C26" w:rsidRPr="001F5983">
        <w:rPr>
          <w:lang w:val="es-US"/>
        </w:rPr>
        <w:t xml:space="preserve"> </w:t>
      </w:r>
      <w:r w:rsidRPr="001F5983">
        <w:rPr>
          <w:lang w:val="es-US"/>
        </w:rPr>
        <w:t xml:space="preserve"> </w:t>
      </w:r>
      <w:r w:rsidRPr="009D0878">
        <w:rPr>
          <w:noProof/>
        </w:rPr>
        <mc:AlternateContent>
          <mc:Choice Requires="wps">
            <w:drawing>
              <wp:inline distT="0" distB="0" distL="0" distR="0" wp14:anchorId="108FC555" wp14:editId="14119D4F">
                <wp:extent cx="128016" cy="128016"/>
                <wp:effectExtent l="0" t="0" r="5715" b="5715"/>
                <wp:docPr id="56" name="LinkedIn icon" descr="LinkedI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016" cy="128016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5FD44" id="LinkedIn icon" o:spid="_x0000_s1026" alt="LinkedIn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9085,48313;18938,107710;19672,109132;37632,109034;37925,49343;37240,47969;84170,46547;76242,48754;70027,53806;68119,56013;68021,48313;51285,47969;49866,48705;49914,108838;67385,109132;68804,108397;68951,75191;70810,68030;74627,64302;80597,63272;86029,64842;89112,69550;89993,77398;90140,108642;108001,109132;109029,108053;108442,65283;105114,55326;99584,49588;90531,46645;25006,18148;19623,22072;17470,28546;19525,35070;24859,39091;31857,39091;37338,35168;39442,28595;37338,22170;31955,18148;119942,0;123661,1471;127478,6278;128016,118942;125667,124828;120284,127869;6460,127624;2006,124583;0,120266;1468,4169;5432,834" o:connectangles="0,0,0,0,0,0,0,0,0,0,0,0,0,0,0,0,0,0,0,0,0,0,0,0,0,0,0,0,0,0,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1F5983">
        <w:rPr>
          <w:lang w:val="es-US"/>
        </w:rPr>
        <w:br/>
      </w:r>
      <w:r w:rsidR="001F5983" w:rsidRPr="001F5983">
        <w:rPr>
          <w:lang w:val="es-US"/>
        </w:rPr>
        <w:t>https://</w:t>
      </w:r>
      <w:r w:rsidRPr="001F5983">
        <w:rPr>
          <w:lang w:val="es-US"/>
        </w:rPr>
        <w:t>github.com/TeenageMutantCode</w:t>
      </w:r>
      <w:r w:rsidR="00313767" w:rsidRPr="001F5983">
        <w:rPr>
          <w:lang w:val="es-US"/>
        </w:rPr>
        <w:t>r</w:t>
      </w:r>
      <w:r w:rsidR="00526C26" w:rsidRPr="001F5983">
        <w:rPr>
          <w:lang w:val="es-US"/>
        </w:rPr>
        <w:t xml:space="preserve"> </w:t>
      </w:r>
      <w:r w:rsidR="00313767" w:rsidRPr="001F5983">
        <w:rPr>
          <w:lang w:val="es-US"/>
        </w:rPr>
        <w:t xml:space="preserve"> </w:t>
      </w:r>
      <w:r w:rsidR="00526C26">
        <w:rPr>
          <w:noProof/>
        </w:rPr>
        <w:drawing>
          <wp:inline distT="0" distB="0" distL="0" distR="0" wp14:anchorId="0CDA29AC" wp14:editId="46910787">
            <wp:extent cx="128016" cy="128016"/>
            <wp:effectExtent l="0" t="0" r="5715" b="5715"/>
            <wp:docPr id="9" name="Picture 9" descr="GitHub Logo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Logomar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t="12522" r="10641" b="12258"/>
                    <a:stretch/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E57BE" w14:textId="77777777" w:rsidR="00B25D09" w:rsidRPr="001F5983" w:rsidRDefault="00B25D09" w:rsidP="00FF1889">
      <w:pPr>
        <w:rPr>
          <w:lang w:val="es-US"/>
        </w:rPr>
      </w:pPr>
    </w:p>
    <w:p w14:paraId="7830ABDF" w14:textId="3A267A9D" w:rsidR="00347283" w:rsidRDefault="009313C6" w:rsidP="00FF1889">
      <w:r w:rsidRPr="001C4A6B">
        <w:t xml:space="preserve">Software Developer looking to enter the field. Has been creating projects and learning software development for </w:t>
      </w:r>
      <w:r w:rsidR="00A06D8C">
        <w:t>about 2</w:t>
      </w:r>
      <w:r w:rsidRPr="001C4A6B">
        <w:t xml:space="preserve"> years. Has strong programming fundamentals and the ability to learn independently. Can plan,</w:t>
      </w:r>
      <w:r w:rsidR="00707C82">
        <w:t xml:space="preserve"> </w:t>
      </w:r>
      <w:r w:rsidRPr="001C4A6B">
        <w:t>read, write, and review code. A responsible worker who can communicate</w:t>
      </w:r>
      <w:r w:rsidR="00C83010">
        <w:t xml:space="preserve"> </w:t>
      </w:r>
      <w:r w:rsidRPr="001C4A6B">
        <w:t>and work with a team virtually or face-to-face.</w:t>
      </w:r>
      <w:r w:rsidR="001C4A6B" w:rsidRPr="001C4A6B">
        <w:t xml:space="preserve"> Very proficient with computers.</w:t>
      </w:r>
      <w:r w:rsidR="007D1951">
        <w:t xml:space="preserve"> Native English speaker who can speak </w:t>
      </w:r>
      <w:r w:rsidR="00C83010">
        <w:t xml:space="preserve">and write in </w:t>
      </w:r>
      <w:r w:rsidR="007D1951">
        <w:t xml:space="preserve">Spanish with limited working </w:t>
      </w:r>
      <w:r w:rsidR="00C83010">
        <w:t>capacity</w:t>
      </w:r>
      <w:r w:rsidR="007D1951">
        <w:t>.</w:t>
      </w:r>
      <w:r w:rsidR="004D40BC">
        <w:t xml:space="preserve"> </w:t>
      </w:r>
      <w:r w:rsidR="00C83010">
        <w:t>Plays guitar and piano.</w:t>
      </w:r>
    </w:p>
    <w:p w14:paraId="4B7CBD71" w14:textId="2CA60593" w:rsidR="00E0445A" w:rsidRDefault="00E0445A" w:rsidP="00FF1889">
      <w:pPr>
        <w:sectPr w:rsidR="00E0445A" w:rsidSect="00C4297A"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bookmarkEnd w:id="0"/>
    <w:p w14:paraId="43A122EA" w14:textId="77777777" w:rsidR="00347283" w:rsidRDefault="00347283" w:rsidP="00347283">
      <w:pPr>
        <w:pStyle w:val="Heading1"/>
      </w:pPr>
      <w:r>
        <w:t>Skills</w:t>
      </w:r>
    </w:p>
    <w:p w14:paraId="17C55110" w14:textId="02A14543" w:rsidR="00347283" w:rsidRPr="001F5E93" w:rsidRDefault="00347283" w:rsidP="00347283">
      <w:pPr>
        <w:spacing w:after="0"/>
      </w:pPr>
      <w:r w:rsidRPr="00C37B91">
        <w:rPr>
          <w:rStyle w:val="Heading5Char"/>
        </w:rPr>
        <w:t>Languages and frameworks:</w:t>
      </w:r>
      <w:r w:rsidRPr="001F5E93">
        <w:t xml:space="preserve"> HTML, CSS, </w:t>
      </w:r>
      <w:r w:rsidR="00084D36" w:rsidRPr="001F5E93">
        <w:t>JavaScript</w:t>
      </w:r>
      <w:r w:rsidRPr="001F5E93">
        <w:t>, React, C#, C/C++, Python, Django, Flask, SQL</w:t>
      </w:r>
    </w:p>
    <w:p w14:paraId="07C3956D" w14:textId="77777777" w:rsidR="00347283" w:rsidRPr="001F5E93" w:rsidRDefault="00347283" w:rsidP="00347283">
      <w:pPr>
        <w:spacing w:after="0"/>
      </w:pPr>
      <w:r w:rsidRPr="00C37B91">
        <w:rPr>
          <w:rStyle w:val="Heading5Char"/>
        </w:rPr>
        <w:t>Tools and IDEs</w:t>
      </w:r>
      <w:r w:rsidRPr="001F5E93">
        <w:t>: Git, GitHub, Visual Studio, Visual Studio Code, Atom, Adobe Photoshop</w:t>
      </w:r>
    </w:p>
    <w:p w14:paraId="31604047" w14:textId="0829EC6C" w:rsidR="00347283" w:rsidRDefault="00347283" w:rsidP="00347283">
      <w:pPr>
        <w:spacing w:after="0"/>
      </w:pPr>
      <w:r w:rsidRPr="00C37B91">
        <w:rPr>
          <w:rStyle w:val="Heading5Char"/>
        </w:rPr>
        <w:t>Operating Systems:</w:t>
      </w:r>
      <w:r w:rsidRPr="001F5E93">
        <w:t xml:space="preserve"> </w:t>
      </w:r>
      <w:r w:rsidR="00377F14">
        <w:t>Microsoft Windows</w:t>
      </w:r>
      <w:r w:rsidRPr="001F5E93">
        <w:t>, Linux</w:t>
      </w:r>
      <w:r w:rsidR="00A873C4">
        <w:t>, Android</w:t>
      </w:r>
    </w:p>
    <w:p w14:paraId="75483C6E" w14:textId="74DF30CE" w:rsidR="00E0445A" w:rsidRPr="001F5E93" w:rsidRDefault="00E0445A" w:rsidP="00347283">
      <w:pPr>
        <w:spacing w:after="0"/>
        <w:sectPr w:rsidR="00E0445A" w:rsidRPr="001F5E93" w:rsidSect="00C4297A"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p w14:paraId="693D2CE9" w14:textId="33E0EC5D" w:rsidR="00347283" w:rsidRDefault="00347283" w:rsidP="00347283">
      <w:pPr>
        <w:pStyle w:val="Heading1"/>
      </w:pPr>
      <w:r>
        <w:t>Projects</w:t>
      </w:r>
    </w:p>
    <w:p w14:paraId="030CE294" w14:textId="56167409" w:rsidR="004D40BC" w:rsidRPr="003938BB" w:rsidRDefault="00400E37" w:rsidP="004D40BC">
      <w:pPr>
        <w:pStyle w:val="Heading5"/>
        <w:rPr>
          <w:rStyle w:val="Emphasis"/>
        </w:rPr>
      </w:pPr>
      <w:proofErr w:type="spellStart"/>
      <w:r w:rsidRPr="003938BB">
        <w:t>Todo</w:t>
      </w:r>
      <w:proofErr w:type="spellEnd"/>
      <w:r w:rsidR="00084D36" w:rsidRPr="003938BB">
        <w:t xml:space="preserve"> -</w:t>
      </w:r>
      <w:r w:rsidR="00084D36" w:rsidRPr="003938BB">
        <w:rPr>
          <w:rStyle w:val="Emphasis"/>
        </w:rPr>
        <w:t xml:space="preserve"> </w:t>
      </w:r>
      <w:r w:rsidR="00475C06" w:rsidRPr="003938BB">
        <w:rPr>
          <w:rStyle w:val="Emphasis"/>
        </w:rPr>
        <w:t>https://</w:t>
      </w:r>
      <w:r w:rsidRPr="003938BB">
        <w:rPr>
          <w:rStyle w:val="Emphasis"/>
        </w:rPr>
        <w:t>sw-todo.</w:t>
      </w:r>
      <w:r w:rsidR="00475C06" w:rsidRPr="003938BB">
        <w:rPr>
          <w:rStyle w:val="Emphasis"/>
        </w:rPr>
        <w:t>netlify.app/</w:t>
      </w:r>
    </w:p>
    <w:p w14:paraId="205CF3E7" w14:textId="3D0269C9" w:rsidR="004D40BC" w:rsidRPr="004D40BC" w:rsidRDefault="00475C06" w:rsidP="004D40BC">
      <w:r>
        <w:t xml:space="preserve">A </w:t>
      </w:r>
      <w:r w:rsidR="00400E37">
        <w:t>responsive to-do list application with light/dark mode toggle, drag-and-drop, and persistent storage. Built based on mock-up design specifications from Front End Mentor.</w:t>
      </w:r>
      <w:r w:rsidR="00C74EB4">
        <w:t xml:space="preserve"> Built with React.</w:t>
      </w:r>
    </w:p>
    <w:p w14:paraId="31B8FF59" w14:textId="5E3FBA34" w:rsidR="00347283" w:rsidRPr="00084D36" w:rsidRDefault="004D40BC" w:rsidP="00347283">
      <w:pPr>
        <w:pStyle w:val="Heading5"/>
        <w:rPr>
          <w:rStyle w:val="Emphasis"/>
        </w:rPr>
      </w:pPr>
      <w:r w:rsidRPr="00084D36">
        <w:t>N-Body</w:t>
      </w:r>
      <w:r w:rsidR="00347283" w:rsidRPr="00084D36">
        <w:t xml:space="preserve"> Sim</w:t>
      </w:r>
      <w:r w:rsidRPr="00084D36">
        <w:t>ulation</w:t>
      </w:r>
      <w:r w:rsidR="00084D36" w:rsidRPr="00084D36">
        <w:t xml:space="preserve"> -</w:t>
      </w:r>
      <w:r w:rsidR="00084D36">
        <w:t xml:space="preserve"> </w:t>
      </w:r>
      <w:r w:rsidR="00475C06" w:rsidRPr="00084D36">
        <w:rPr>
          <w:rStyle w:val="Emphasis"/>
        </w:rPr>
        <w:t>https://orbital-sim.netlify.app/</w:t>
      </w:r>
    </w:p>
    <w:p w14:paraId="55D79B75" w14:textId="44B5D6E0" w:rsidR="00347283" w:rsidRDefault="00475C06" w:rsidP="00347283">
      <w:r>
        <w:t>A</w:t>
      </w:r>
      <w:r w:rsidR="00400E37">
        <w:t xml:space="preserve"> three-dimensional</w:t>
      </w:r>
      <w:r>
        <w:t xml:space="preserve"> N-body simulation built with React</w:t>
      </w:r>
      <w:r w:rsidR="00400E37">
        <w:t>, React Router,</w:t>
      </w:r>
      <w:r>
        <w:t xml:space="preserve"> and </w:t>
      </w:r>
      <w:proofErr w:type="spellStart"/>
      <w:r>
        <w:t>BabylonJS</w:t>
      </w:r>
      <w:proofErr w:type="spellEnd"/>
      <w:r>
        <w:t>.</w:t>
      </w:r>
    </w:p>
    <w:p w14:paraId="61322B8E" w14:textId="77777777" w:rsidR="00E0445A" w:rsidRDefault="00347283" w:rsidP="00E0445A">
      <w:pPr>
        <w:pStyle w:val="Heading5"/>
        <w:rPr>
          <w:rStyle w:val="Emphasis"/>
          <w:iCs w:val="0"/>
        </w:rPr>
      </w:pPr>
      <w:r w:rsidRPr="00084D36">
        <w:t>Alarm Clock</w:t>
      </w:r>
      <w:r w:rsidR="00084D36" w:rsidRPr="00084D36">
        <w:t xml:space="preserve"> -</w:t>
      </w:r>
      <w:r w:rsidR="00084D36">
        <w:t xml:space="preserve"> </w:t>
      </w:r>
      <w:r w:rsidR="00E0445A" w:rsidRPr="00E0445A">
        <w:rPr>
          <w:rStyle w:val="Emphasis"/>
          <w:iCs w:val="0"/>
        </w:rPr>
        <w:t>https://github.com/TeenageMutantCoder/Alarm-Clock</w:t>
      </w:r>
      <w:r w:rsidR="00E0445A">
        <w:rPr>
          <w:rStyle w:val="Emphasis"/>
          <w:iCs w:val="0"/>
        </w:rPr>
        <w:t>/</w:t>
      </w:r>
    </w:p>
    <w:p w14:paraId="4282BD54" w14:textId="3CD8BAA9" w:rsidR="00E0445A" w:rsidRDefault="00400E37" w:rsidP="00E0445A">
      <w:r>
        <w:t xml:space="preserve">A </w:t>
      </w:r>
      <w:r w:rsidR="00E0445A">
        <w:t>GUI program written in Python with user-created alarms, a stopwatch, a digital clock, and a timer.</w:t>
      </w:r>
    </w:p>
    <w:p w14:paraId="2B8055BB" w14:textId="36ADBEF0" w:rsidR="00E0445A" w:rsidRPr="00E0445A" w:rsidRDefault="00E0445A" w:rsidP="00E0445A">
      <w:pPr>
        <w:rPr>
          <w:iCs/>
        </w:rPr>
        <w:sectPr w:rsidR="00E0445A" w:rsidRPr="00E0445A" w:rsidSect="00C4297A">
          <w:footerReference w:type="default" r:id="rId14"/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p w14:paraId="67286881" w14:textId="77777777" w:rsidR="006B42FE" w:rsidRDefault="006B42FE" w:rsidP="006B42FE">
      <w:pPr>
        <w:pStyle w:val="Heading1"/>
      </w:pPr>
      <w:r>
        <w:t>Education</w:t>
      </w:r>
    </w:p>
    <w:p w14:paraId="143E0996" w14:textId="77777777" w:rsidR="006B42FE" w:rsidRDefault="006B42FE" w:rsidP="006B42FE">
      <w:pPr>
        <w:pStyle w:val="Heading3"/>
      </w:pPr>
      <w:r>
        <w:t>June 2021</w:t>
      </w:r>
    </w:p>
    <w:p w14:paraId="2B028879" w14:textId="77777777" w:rsidR="006B42FE" w:rsidRDefault="006B42FE" w:rsidP="006B42FE">
      <w:pPr>
        <w:pStyle w:val="Heading5"/>
        <w:rPr>
          <w:rStyle w:val="Emphasis"/>
        </w:rPr>
      </w:pPr>
      <w:r>
        <w:t>High School Diploma/</w:t>
      </w:r>
      <w:r>
        <w:rPr>
          <w:rStyle w:val="Emphasis"/>
        </w:rPr>
        <w:t>Pine Ridge High School, Deltona, Florida</w:t>
      </w:r>
    </w:p>
    <w:p w14:paraId="413FE3AA" w14:textId="77777777" w:rsidR="001F5E93" w:rsidRDefault="006B42FE" w:rsidP="006B42FE">
      <w:r>
        <w:t>Graduated with highest honors (summa cum laude) and a cumulative GPA of 4.5. Succeeded in high-level classes, turning in quality work on time. Was a member of the Cambridge AICE program, fulfilling requirements for both the standard diploma and the Cambridge AICE diploma.</w:t>
      </w:r>
      <w:r w:rsidR="00707C82">
        <w:t xml:space="preserve"> Earned various awards.</w:t>
      </w:r>
    </w:p>
    <w:p w14:paraId="4E76AC67" w14:textId="2CC29E4E" w:rsidR="00E0445A" w:rsidRDefault="00E0445A" w:rsidP="006B42FE">
      <w:pPr>
        <w:sectPr w:rsidR="00E0445A" w:rsidSect="00C4297A">
          <w:footerReference w:type="default" r:id="rId15"/>
          <w:type w:val="continuous"/>
          <w:pgSz w:w="12240" w:h="15840" w:code="1"/>
          <w:pgMar w:top="720" w:right="1440" w:bottom="720" w:left="1440" w:header="576" w:footer="720" w:gutter="0"/>
          <w:cols w:space="720"/>
          <w:titlePg/>
          <w:docGrid w:linePitch="360"/>
        </w:sectPr>
      </w:pPr>
    </w:p>
    <w:p w14:paraId="6B196936" w14:textId="77777777" w:rsidR="006B42FE" w:rsidRDefault="006B42FE" w:rsidP="006B42FE">
      <w:pPr>
        <w:pStyle w:val="Heading1"/>
      </w:pPr>
      <w:r>
        <w:t>Experience</w:t>
      </w:r>
    </w:p>
    <w:p w14:paraId="48E61DF3" w14:textId="7167BA1E" w:rsidR="006B42FE" w:rsidRPr="00D413F9" w:rsidRDefault="006B42FE" w:rsidP="006B42FE">
      <w:pPr>
        <w:pStyle w:val="Heading3"/>
      </w:pPr>
      <w:r>
        <w:t>201</w:t>
      </w:r>
      <w:r w:rsidR="00A06D8C">
        <w:t>9</w:t>
      </w:r>
      <w:r w:rsidRPr="00D413F9">
        <w:t xml:space="preserve"> –</w:t>
      </w:r>
      <w:r>
        <w:t xml:space="preserve"> present</w:t>
      </w:r>
    </w:p>
    <w:p w14:paraId="3F17CB52" w14:textId="77777777" w:rsidR="006B42FE" w:rsidRPr="00513EFC" w:rsidRDefault="006B42FE" w:rsidP="006B42FE">
      <w:pPr>
        <w:pStyle w:val="Heading5"/>
      </w:pPr>
      <w:r>
        <w:t>Software Developer</w:t>
      </w:r>
      <w:r w:rsidRPr="00F439C9">
        <w:t>/</w:t>
      </w:r>
      <w:r>
        <w:rPr>
          <w:rStyle w:val="Emphasis"/>
        </w:rPr>
        <w:t>Self-employed</w:t>
      </w:r>
    </w:p>
    <w:p w14:paraId="66C3323F" w14:textId="09D57CC2" w:rsidR="00B4534C" w:rsidRDefault="006B42FE" w:rsidP="00347283">
      <w:r>
        <w:t>Planned, developed, and deployed front-end applications in</w:t>
      </w:r>
      <w:r w:rsidR="00C74EB4">
        <w:t xml:space="preserve"> more than 2</w:t>
      </w:r>
      <w:r>
        <w:t xml:space="preserve"> programming languages. Performed code reviews for</w:t>
      </w:r>
      <w:r w:rsidR="00C74EB4">
        <w:t xml:space="preserve"> 1</w:t>
      </w:r>
      <w:r w:rsidR="00830EA8">
        <w:t>5</w:t>
      </w:r>
      <w:r>
        <w:t xml:space="preserve"> new and aspiring software developers online. Researched and fixed </w:t>
      </w:r>
      <w:r w:rsidR="00C74EB4">
        <w:t xml:space="preserve">more than 100 </w:t>
      </w:r>
      <w:r>
        <w:t>software bugs. Played an integral part in all parts of the software development life cycle</w:t>
      </w:r>
      <w:r w:rsidR="00347283">
        <w:t>.</w:t>
      </w:r>
    </w:p>
    <w:sectPr w:rsidR="00B4534C" w:rsidSect="00C4297A">
      <w:type w:val="continuous"/>
      <w:pgSz w:w="12240" w:h="15840" w:code="1"/>
      <w:pgMar w:top="72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0E29" w14:textId="77777777" w:rsidR="00F36B6E" w:rsidRDefault="00F36B6E" w:rsidP="00725803">
      <w:pPr>
        <w:spacing w:after="0"/>
      </w:pPr>
      <w:r>
        <w:separator/>
      </w:r>
    </w:p>
  </w:endnote>
  <w:endnote w:type="continuationSeparator" w:id="0">
    <w:p w14:paraId="09311228" w14:textId="77777777" w:rsidR="00F36B6E" w:rsidRDefault="00F36B6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813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AAEDC" w14:textId="77777777" w:rsidR="00E0445A" w:rsidRDefault="00E044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631361" w14:textId="77777777" w:rsidR="00E0445A" w:rsidRDefault="00E044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50753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401DE" w14:textId="77777777" w:rsidR="006515D3" w:rsidRDefault="006515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AA1B" w14:textId="77777777" w:rsidR="00F36B6E" w:rsidRDefault="00F36B6E" w:rsidP="00725803">
      <w:pPr>
        <w:spacing w:after="0"/>
      </w:pPr>
      <w:r>
        <w:separator/>
      </w:r>
    </w:p>
  </w:footnote>
  <w:footnote w:type="continuationSeparator" w:id="0">
    <w:p w14:paraId="11E873BE" w14:textId="77777777" w:rsidR="00F36B6E" w:rsidRDefault="00F36B6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E7193"/>
    <w:multiLevelType w:val="hybridMultilevel"/>
    <w:tmpl w:val="B5C8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E"/>
    <w:rsid w:val="00025E77"/>
    <w:rsid w:val="00027312"/>
    <w:rsid w:val="00061AE7"/>
    <w:rsid w:val="000645F2"/>
    <w:rsid w:val="00067AE4"/>
    <w:rsid w:val="00082F03"/>
    <w:rsid w:val="000835A0"/>
    <w:rsid w:val="00084D36"/>
    <w:rsid w:val="000934A2"/>
    <w:rsid w:val="000A01C2"/>
    <w:rsid w:val="00144D98"/>
    <w:rsid w:val="001A2DC5"/>
    <w:rsid w:val="001B0955"/>
    <w:rsid w:val="001C4A6B"/>
    <w:rsid w:val="001F5983"/>
    <w:rsid w:val="001F5E93"/>
    <w:rsid w:val="00227784"/>
    <w:rsid w:val="0023705D"/>
    <w:rsid w:val="00250A31"/>
    <w:rsid w:val="00251C13"/>
    <w:rsid w:val="002922D0"/>
    <w:rsid w:val="00313767"/>
    <w:rsid w:val="00340B03"/>
    <w:rsid w:val="00347283"/>
    <w:rsid w:val="00377F14"/>
    <w:rsid w:val="00380AE7"/>
    <w:rsid w:val="003938BB"/>
    <w:rsid w:val="003A6943"/>
    <w:rsid w:val="00400E37"/>
    <w:rsid w:val="00410BA2"/>
    <w:rsid w:val="00412180"/>
    <w:rsid w:val="00425720"/>
    <w:rsid w:val="00434074"/>
    <w:rsid w:val="00463C3B"/>
    <w:rsid w:val="00464A4C"/>
    <w:rsid w:val="00475C06"/>
    <w:rsid w:val="00481AA1"/>
    <w:rsid w:val="004937AE"/>
    <w:rsid w:val="004D40BC"/>
    <w:rsid w:val="004E2970"/>
    <w:rsid w:val="004E5423"/>
    <w:rsid w:val="005026DD"/>
    <w:rsid w:val="00513EFC"/>
    <w:rsid w:val="0052113B"/>
    <w:rsid w:val="00526C26"/>
    <w:rsid w:val="005311CA"/>
    <w:rsid w:val="00564951"/>
    <w:rsid w:val="00573BF9"/>
    <w:rsid w:val="005A4A49"/>
    <w:rsid w:val="005B13C9"/>
    <w:rsid w:val="005B1D68"/>
    <w:rsid w:val="005C71B0"/>
    <w:rsid w:val="005D26FB"/>
    <w:rsid w:val="00611B37"/>
    <w:rsid w:val="006252B4"/>
    <w:rsid w:val="006264EB"/>
    <w:rsid w:val="0063740C"/>
    <w:rsid w:val="00646BA2"/>
    <w:rsid w:val="006515D3"/>
    <w:rsid w:val="00675EA0"/>
    <w:rsid w:val="00694466"/>
    <w:rsid w:val="006B42FE"/>
    <w:rsid w:val="006C08A0"/>
    <w:rsid w:val="006C47D8"/>
    <w:rsid w:val="006D2D08"/>
    <w:rsid w:val="006F26A2"/>
    <w:rsid w:val="0070237E"/>
    <w:rsid w:val="00707C82"/>
    <w:rsid w:val="00725803"/>
    <w:rsid w:val="00725CB5"/>
    <w:rsid w:val="007307A3"/>
    <w:rsid w:val="00752315"/>
    <w:rsid w:val="00773093"/>
    <w:rsid w:val="007C211F"/>
    <w:rsid w:val="007C26CB"/>
    <w:rsid w:val="007D1951"/>
    <w:rsid w:val="007F3012"/>
    <w:rsid w:val="00830EA8"/>
    <w:rsid w:val="00857E6B"/>
    <w:rsid w:val="008968C4"/>
    <w:rsid w:val="008D31BD"/>
    <w:rsid w:val="008D7C1C"/>
    <w:rsid w:val="0092291B"/>
    <w:rsid w:val="009313C6"/>
    <w:rsid w:val="00932D92"/>
    <w:rsid w:val="009406EC"/>
    <w:rsid w:val="0095272C"/>
    <w:rsid w:val="00972024"/>
    <w:rsid w:val="009F04D2"/>
    <w:rsid w:val="009F2BA7"/>
    <w:rsid w:val="009F6DA0"/>
    <w:rsid w:val="00A01182"/>
    <w:rsid w:val="00A06309"/>
    <w:rsid w:val="00A06D8C"/>
    <w:rsid w:val="00A141B1"/>
    <w:rsid w:val="00A422D8"/>
    <w:rsid w:val="00A873C4"/>
    <w:rsid w:val="00AD13CB"/>
    <w:rsid w:val="00AD3FD8"/>
    <w:rsid w:val="00B25D09"/>
    <w:rsid w:val="00B30BB9"/>
    <w:rsid w:val="00B370A8"/>
    <w:rsid w:val="00B4534C"/>
    <w:rsid w:val="00B55D80"/>
    <w:rsid w:val="00BC7376"/>
    <w:rsid w:val="00BD669A"/>
    <w:rsid w:val="00C13F2B"/>
    <w:rsid w:val="00C37B91"/>
    <w:rsid w:val="00C4297A"/>
    <w:rsid w:val="00C43D65"/>
    <w:rsid w:val="00C74EB4"/>
    <w:rsid w:val="00C83010"/>
    <w:rsid w:val="00C84833"/>
    <w:rsid w:val="00C9044F"/>
    <w:rsid w:val="00CB4425"/>
    <w:rsid w:val="00D2420D"/>
    <w:rsid w:val="00D30382"/>
    <w:rsid w:val="00D413F9"/>
    <w:rsid w:val="00D44E50"/>
    <w:rsid w:val="00D66E2E"/>
    <w:rsid w:val="00D90060"/>
    <w:rsid w:val="00D92B95"/>
    <w:rsid w:val="00DC6B2F"/>
    <w:rsid w:val="00DD175F"/>
    <w:rsid w:val="00E03F71"/>
    <w:rsid w:val="00E0445A"/>
    <w:rsid w:val="00E154B5"/>
    <w:rsid w:val="00E232F0"/>
    <w:rsid w:val="00E52791"/>
    <w:rsid w:val="00E83195"/>
    <w:rsid w:val="00EC6A98"/>
    <w:rsid w:val="00F00A4F"/>
    <w:rsid w:val="00F33CD8"/>
    <w:rsid w:val="00F36B6E"/>
    <w:rsid w:val="00F439C9"/>
    <w:rsid w:val="00FD1DE2"/>
    <w:rsid w:val="00FF1889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A3C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25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o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0451A0-6498-4C4B-B4AC-C1966904CC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2021-08-28T02:24:00Z</dcterms:created>
  <dcterms:modified xsi:type="dcterms:W3CDTF">2021-08-28T02:24:00Z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